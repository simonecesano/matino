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108" w:tblpY="24"/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283"/>
        <w:gridCol w:w="6092"/>
        <w:gridCol w:w="855"/>
        <w:gridCol w:w="372"/>
        <w:gridCol w:w="546"/>
        <w:gridCol w:w="958"/>
        <w:gridCol w:w="960"/>
        <w:gridCol w:w="674"/>
      </w:tblGrid>
      <w:tr w:rsidR="00340BD8" w:rsidTr="001D2201">
        <w:tc>
          <w:tcPr>
            <w:tcW w:w="29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BD8" w:rsidRDefault="00340BD8" w:rsidP="001D2201">
            <w:pPr>
              <w:ind w:right="-568"/>
              <w:rPr>
                <w:rFonts w:ascii="Cambria" w:hAnsi="Cambria" w:cs="BrowalliaUPC"/>
                <w:b/>
                <w:sz w:val="22"/>
                <w:szCs w:val="22"/>
              </w:rPr>
            </w:pPr>
            <w:r>
              <w:rPr>
                <w:rFonts w:ascii="Cambria" w:hAnsi="Cambria" w:cs="BrowalliaUPC"/>
                <w:b/>
                <w:sz w:val="22"/>
                <w:szCs w:val="22"/>
              </w:rPr>
              <w:t xml:space="preserve">Descrizione del lavoro  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BD8" w:rsidRPr="00692F25" w:rsidRDefault="00340BD8" w:rsidP="001D2201">
            <w:pPr>
              <w:ind w:right="-568"/>
              <w:rPr>
                <w:rFonts w:asciiTheme="minorHAnsi" w:hAnsiTheme="minorHAnsi" w:cs="BrowalliaUPC"/>
                <w:sz w:val="8"/>
                <w:szCs w:val="16"/>
              </w:rPr>
            </w:pPr>
            <w:r w:rsidRPr="00692F25">
              <w:rPr>
                <w:rFonts w:asciiTheme="minorHAnsi" w:hAnsiTheme="minorHAnsi" w:cs="BrowalliaUPC"/>
                <w:sz w:val="8"/>
                <w:szCs w:val="16"/>
              </w:rPr>
              <w:t>u. di m.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BD8" w:rsidRPr="00692F25" w:rsidRDefault="00340BD8" w:rsidP="001D2201">
            <w:pPr>
              <w:ind w:right="-568"/>
              <w:rPr>
                <w:rFonts w:asciiTheme="minorHAnsi" w:hAnsiTheme="minorHAnsi" w:cs="BrowalliaUPC"/>
                <w:sz w:val="8"/>
                <w:szCs w:val="16"/>
              </w:rPr>
            </w:pPr>
            <w:r w:rsidRPr="00692F25">
              <w:rPr>
                <w:rFonts w:asciiTheme="minorHAnsi" w:hAnsiTheme="minorHAnsi" w:cs="BrowalliaUPC"/>
                <w:sz w:val="8"/>
                <w:szCs w:val="16"/>
              </w:rPr>
              <w:t>Numero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BD8" w:rsidRPr="00692F25" w:rsidRDefault="00340BD8" w:rsidP="001D2201">
            <w:pPr>
              <w:ind w:right="-568"/>
              <w:rPr>
                <w:rFonts w:asciiTheme="minorHAnsi" w:hAnsiTheme="minorHAnsi" w:cs="BrowalliaUPC"/>
                <w:sz w:val="8"/>
                <w:szCs w:val="16"/>
              </w:rPr>
            </w:pPr>
            <w:r w:rsidRPr="00692F25">
              <w:rPr>
                <w:rFonts w:asciiTheme="minorHAnsi" w:hAnsiTheme="minorHAnsi" w:cs="BrowalliaUPC"/>
                <w:sz w:val="8"/>
                <w:szCs w:val="16"/>
              </w:rPr>
              <w:t>quantita’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BD8" w:rsidRPr="00692F25" w:rsidRDefault="00340BD8" w:rsidP="001D2201">
            <w:pPr>
              <w:ind w:right="-568"/>
              <w:rPr>
                <w:rFonts w:asciiTheme="minorHAnsi" w:hAnsiTheme="minorHAnsi" w:cs="BrowalliaUPC"/>
                <w:sz w:val="8"/>
                <w:szCs w:val="16"/>
              </w:rPr>
            </w:pPr>
            <w:r w:rsidRPr="00692F25">
              <w:rPr>
                <w:rFonts w:asciiTheme="minorHAnsi" w:hAnsiTheme="minorHAnsi" w:cs="BrowalliaUPC"/>
                <w:sz w:val="8"/>
                <w:szCs w:val="16"/>
              </w:rPr>
              <w:t>Prezzo unitario</w:t>
            </w:r>
          </w:p>
          <w:p w:rsidR="00340BD8" w:rsidRPr="00692F25" w:rsidRDefault="00340BD8" w:rsidP="001D2201">
            <w:pPr>
              <w:ind w:right="-568"/>
              <w:rPr>
                <w:rFonts w:asciiTheme="minorHAnsi" w:hAnsiTheme="minorHAnsi" w:cs="BrowalliaUPC"/>
                <w:sz w:val="8"/>
                <w:szCs w:val="16"/>
              </w:rPr>
            </w:pPr>
            <w:r w:rsidRPr="00692F25">
              <w:rPr>
                <w:rFonts w:asciiTheme="minorHAnsi" w:hAnsiTheme="minorHAnsi" w:cs="BrowalliaUPC"/>
                <w:sz w:val="8"/>
                <w:szCs w:val="16"/>
              </w:rPr>
              <w:t>in €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BD8" w:rsidRPr="00692F25" w:rsidRDefault="00340BD8" w:rsidP="001D2201">
            <w:pPr>
              <w:ind w:right="-568"/>
              <w:rPr>
                <w:rFonts w:asciiTheme="minorHAnsi" w:hAnsiTheme="minorHAnsi" w:cs="BrowalliaUPC"/>
                <w:sz w:val="8"/>
                <w:szCs w:val="16"/>
              </w:rPr>
            </w:pPr>
            <w:r w:rsidRPr="00692F25">
              <w:rPr>
                <w:rFonts w:asciiTheme="minorHAnsi" w:hAnsiTheme="minorHAnsi" w:cs="BrowalliaUPC"/>
                <w:sz w:val="8"/>
                <w:szCs w:val="16"/>
              </w:rPr>
              <w:t>Prezzo totale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BD8" w:rsidRPr="00692F25" w:rsidRDefault="00340BD8" w:rsidP="001D2201">
            <w:pPr>
              <w:ind w:right="-568"/>
              <w:rPr>
                <w:rFonts w:asciiTheme="minorHAnsi" w:hAnsiTheme="minorHAnsi" w:cs="BrowalliaUPC"/>
                <w:sz w:val="8"/>
                <w:szCs w:val="16"/>
              </w:rPr>
            </w:pPr>
            <w:r w:rsidRPr="00692F25">
              <w:rPr>
                <w:rFonts w:asciiTheme="minorHAnsi" w:hAnsiTheme="minorHAnsi" w:cs="BrowalliaUPC"/>
                <w:sz w:val="8"/>
                <w:szCs w:val="16"/>
              </w:rPr>
              <w:t>Trasporto</w:t>
            </w:r>
          </w:p>
          <w:p w:rsidR="00340BD8" w:rsidRPr="00692F25" w:rsidRDefault="00340BD8" w:rsidP="001D2201">
            <w:pPr>
              <w:ind w:right="-568"/>
              <w:rPr>
                <w:rFonts w:asciiTheme="minorHAnsi" w:hAnsiTheme="minorHAnsi" w:cs="BrowalliaUPC"/>
                <w:sz w:val="8"/>
                <w:szCs w:val="16"/>
              </w:rPr>
            </w:pPr>
            <w:r w:rsidRPr="00692F25">
              <w:rPr>
                <w:rFonts w:asciiTheme="minorHAnsi" w:hAnsiTheme="minorHAnsi" w:cs="BrowalliaUPC"/>
                <w:sz w:val="8"/>
                <w:szCs w:val="16"/>
              </w:rPr>
              <w:t>materiale</w:t>
            </w:r>
          </w:p>
        </w:tc>
      </w:tr>
      <w:tr w:rsidR="00303547" w:rsidTr="001D2201"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FC5F3B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D85" w:rsidRPr="009B63CF" w:rsidRDefault="00FC5F3B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SISTEMAZIONE E’ PILUZIA PAVIMENTAZIONE ESISTENTE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3CF" w:rsidRPr="009B63CF" w:rsidRDefault="009B63CF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0211F8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3547" w:rsidTr="001D2201"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E0555A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Chiusura tracce impianti elettrici intonaco nuove murature piano terra e primo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886B62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corpo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3547" w:rsidTr="001D2201"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Realizzazione bagno con rivestimento in micro cemento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886B62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corpo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893E3B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3547" w:rsidTr="001D2201"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Realizzazione nuova pavimentazione piao trimo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4F089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corpo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54025C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3547" w:rsidTr="001D2201"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Realizzazione bagno piano primo con rivestimento in microcemento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4F089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corpo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8A" w:rsidRPr="009B63CF" w:rsidRDefault="0086448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3547" w:rsidTr="001D2201"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A45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Pitturazione interna ed esterna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4F089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corpo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547" w:rsidRPr="009B63CF" w:rsidRDefault="00303547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4025C" w:rsidTr="001D2201"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1D2201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Realizzazione di tronco principale tra la abitazione è la strada con il ripristino della pavimentazione esistente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4F089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corpo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54025C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54025C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54025C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54025C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  <w:lang w:eastAsia="ko-KR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25C" w:rsidRPr="009B63CF" w:rsidRDefault="0054025C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6448A" w:rsidTr="001D2201"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8A" w:rsidRPr="009B63CF" w:rsidRDefault="00472C08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2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08" w:rsidRDefault="00472C08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Realizzazione di un ripiano in cemento cm.350.0 x 65.0 rivestito con </w:t>
            </w:r>
          </w:p>
          <w:p w:rsidR="00472C08" w:rsidRDefault="00472C08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Microcemento , appoggiato su quattro muretti da cm. 10.0 e nella parte bassa </w:t>
            </w:r>
          </w:p>
          <w:p w:rsidR="00472C08" w:rsidRDefault="00472C08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Un’alzata di cm. 10.0 , il tutto intonacato con finitura a civile . rivestimento della</w:t>
            </w:r>
          </w:p>
          <w:p w:rsidR="0086448A" w:rsidRDefault="00472C08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Parte frontale con microcemento per un’altezza di cm. 50.0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8A" w:rsidRDefault="00876FB6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corpo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8A" w:rsidRPr="009B63CF" w:rsidRDefault="0086448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8A" w:rsidRPr="009B63CF" w:rsidRDefault="0086448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8A" w:rsidRPr="009B63CF" w:rsidRDefault="0086448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8A" w:rsidRDefault="0086448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8A" w:rsidRPr="009B63CF" w:rsidRDefault="0086448A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A0620" w:rsidTr="001D2201">
        <w:tc>
          <w:tcPr>
            <w:tcW w:w="29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20" w:rsidRDefault="00876FB6" w:rsidP="001D2201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Totale lavoro </w:t>
            </w:r>
          </w:p>
        </w:tc>
        <w:tc>
          <w:tcPr>
            <w:tcW w:w="203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20" w:rsidRPr="009B63CF" w:rsidRDefault="0008258D" w:rsidP="0008258D">
            <w:pPr>
              <w:ind w:right="-56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20.0</w:t>
            </w:r>
            <w:r w:rsidR="00243846">
              <w:rPr>
                <w:rFonts w:asciiTheme="minorHAnsi" w:hAnsiTheme="minorHAnsi" w:cstheme="minorHAnsi"/>
                <w:sz w:val="18"/>
                <w:szCs w:val="18"/>
              </w:rPr>
              <w:t>00.00 + iva</w:t>
            </w:r>
          </w:p>
        </w:tc>
      </w:tr>
    </w:tbl>
    <w:p w:rsidR="008F33E0" w:rsidRPr="009B6D78" w:rsidRDefault="008F33E0" w:rsidP="001D2201">
      <w:pPr>
        <w:ind w:right="-568"/>
        <w:rPr>
          <w:rFonts w:ascii="Calibri" w:hAnsi="Calibri" w:cs="Calibri"/>
          <w:sz w:val="16"/>
          <w:szCs w:val="16"/>
        </w:rPr>
      </w:pPr>
      <w:bookmarkStart w:id="0" w:name="_GoBack"/>
      <w:bookmarkEnd w:id="0"/>
    </w:p>
    <w:sectPr w:rsidR="008F33E0" w:rsidRPr="009B6D78" w:rsidSect="00073E78">
      <w:headerReference w:type="default" r:id="rId8"/>
      <w:footerReference w:type="default" r:id="rId9"/>
      <w:pgSz w:w="11906" w:h="16838"/>
      <w:pgMar w:top="1560" w:right="70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579" w:rsidRDefault="00367579">
      <w:r>
        <w:separator/>
      </w:r>
    </w:p>
  </w:endnote>
  <w:endnote w:type="continuationSeparator" w:id="1">
    <w:p w:rsidR="00367579" w:rsidRDefault="00367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D9" w:rsidRDefault="001F6058" w:rsidP="005C5623">
    <w:pPr>
      <w:pStyle w:val="Pidipagina"/>
      <w:jc w:val="center"/>
      <w:rPr>
        <w:sz w:val="20"/>
        <w:szCs w:val="20"/>
      </w:rPr>
    </w:pPr>
    <w:r w:rsidRPr="001F6058">
      <w:rPr>
        <w:sz w:val="20"/>
        <w:szCs w:val="20"/>
      </w:rPr>
      <w:pict>
        <v:rect id="_x0000_i1025" style="width:0;height:1.5pt" o:hralign="center" o:hrstd="t" o:hr="t" fillcolor="gray" stroked="f"/>
      </w:pict>
    </w:r>
  </w:p>
  <w:p w:rsidR="00C42CD9" w:rsidRPr="00BE2215" w:rsidRDefault="00C42CD9" w:rsidP="00BE2215">
    <w:pPr>
      <w:pStyle w:val="Pidipagina"/>
      <w:jc w:val="center"/>
      <w:rPr>
        <w:rFonts w:ascii="Calibri" w:hAnsi="Calibri" w:cs="Calibri"/>
        <w:color w:val="808080"/>
        <w:sz w:val="22"/>
        <w:szCs w:val="22"/>
      </w:rPr>
    </w:pPr>
    <w:r w:rsidRPr="00BE2215">
      <w:rPr>
        <w:rFonts w:ascii="Calibri" w:hAnsi="Calibri" w:cs="Calibri"/>
        <w:color w:val="808080"/>
        <w:sz w:val="22"/>
        <w:szCs w:val="22"/>
      </w:rPr>
      <w:t xml:space="preserve">via carizzolo n. 5  matino lecce p.i. 04139980751 c.f. strmsm70a08f054c </w:t>
    </w:r>
    <w:hyperlink r:id="rId1" w:history="1">
      <w:r w:rsidRPr="00BE2215">
        <w:rPr>
          <w:rStyle w:val="Collegamentoipertestuale"/>
          <w:rFonts w:ascii="Calibri" w:hAnsi="Calibri" w:cs="Calibri"/>
          <w:color w:val="000000"/>
          <w:sz w:val="22"/>
          <w:szCs w:val="22"/>
          <w:u w:val="none"/>
        </w:rPr>
        <w:t>strummiello@msn.com</w:t>
      </w:r>
    </w:hyperlink>
    <w:r w:rsidRPr="00BE2215">
      <w:rPr>
        <w:rFonts w:ascii="Calibri" w:hAnsi="Calibri" w:cs="Calibri"/>
        <w:color w:val="808080"/>
        <w:sz w:val="22"/>
        <w:szCs w:val="22"/>
      </w:rPr>
      <w:t>tel. 3477430642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579" w:rsidRDefault="00367579">
      <w:r>
        <w:separator/>
      </w:r>
    </w:p>
  </w:footnote>
  <w:footnote w:type="continuationSeparator" w:id="1">
    <w:p w:rsidR="00367579" w:rsidRDefault="003675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264" w:rsidRDefault="00EA0264">
    <w:pPr>
      <w:pStyle w:val="Intestazione"/>
      <w:rPr>
        <w:sz w:val="32"/>
        <w:szCs w:val="32"/>
      </w:rPr>
    </w:pPr>
  </w:p>
  <w:p w:rsidR="00EA0264" w:rsidRDefault="00EA0264">
    <w:pPr>
      <w:pStyle w:val="Intestazione"/>
      <w:rPr>
        <w:sz w:val="32"/>
        <w:szCs w:val="32"/>
      </w:rPr>
    </w:pPr>
  </w:p>
  <w:p w:rsidR="00C42CD9" w:rsidRDefault="00EA0264">
    <w:pPr>
      <w:pStyle w:val="Intestazione"/>
      <w:rPr>
        <w:sz w:val="32"/>
        <w:szCs w:val="32"/>
      </w:rPr>
    </w:pPr>
    <w:r>
      <w:rPr>
        <w:sz w:val="32"/>
        <w:szCs w:val="32"/>
      </w:rPr>
      <w:t xml:space="preserve">                                       </w:t>
    </w:r>
    <w:r w:rsidRPr="00EA0264">
      <w:rPr>
        <w:sz w:val="32"/>
        <w:szCs w:val="32"/>
      </w:rPr>
      <w:t>LAVORI   EDILI</w:t>
    </w:r>
  </w:p>
  <w:p w:rsidR="00EA0264" w:rsidRPr="00EA0264" w:rsidRDefault="00EA0264">
    <w:pPr>
      <w:pStyle w:val="Intestazione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4A4A"/>
    <w:multiLevelType w:val="hybridMultilevel"/>
    <w:tmpl w:val="5DA879BE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4D68"/>
    <w:multiLevelType w:val="hybridMultilevel"/>
    <w:tmpl w:val="2C3075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51A2E"/>
    <w:multiLevelType w:val="hybridMultilevel"/>
    <w:tmpl w:val="A99AEA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003C6"/>
    <w:multiLevelType w:val="hybridMultilevel"/>
    <w:tmpl w:val="099027E2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54975"/>
    <w:multiLevelType w:val="hybridMultilevel"/>
    <w:tmpl w:val="A1662E62"/>
    <w:lvl w:ilvl="0" w:tplc="DD9077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C7EB7"/>
    <w:multiLevelType w:val="hybridMultilevel"/>
    <w:tmpl w:val="05087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746B2"/>
    <w:multiLevelType w:val="hybridMultilevel"/>
    <w:tmpl w:val="9C32D4CA"/>
    <w:lvl w:ilvl="0" w:tplc="04100019">
      <w:start w:val="1"/>
      <w:numFmt w:val="lowerLetter"/>
      <w:lvlText w:val="%1."/>
      <w:lvlJc w:val="left"/>
      <w:pPr>
        <w:ind w:left="817" w:hanging="360"/>
      </w:pPr>
    </w:lvl>
    <w:lvl w:ilvl="1" w:tplc="04100019" w:tentative="1">
      <w:start w:val="1"/>
      <w:numFmt w:val="lowerLetter"/>
      <w:lvlText w:val="%2."/>
      <w:lvlJc w:val="left"/>
      <w:pPr>
        <w:ind w:left="1537" w:hanging="360"/>
      </w:pPr>
    </w:lvl>
    <w:lvl w:ilvl="2" w:tplc="0410001B" w:tentative="1">
      <w:start w:val="1"/>
      <w:numFmt w:val="lowerRoman"/>
      <w:lvlText w:val="%3."/>
      <w:lvlJc w:val="right"/>
      <w:pPr>
        <w:ind w:left="2257" w:hanging="180"/>
      </w:pPr>
    </w:lvl>
    <w:lvl w:ilvl="3" w:tplc="0410000F" w:tentative="1">
      <w:start w:val="1"/>
      <w:numFmt w:val="decimal"/>
      <w:lvlText w:val="%4."/>
      <w:lvlJc w:val="left"/>
      <w:pPr>
        <w:ind w:left="2977" w:hanging="360"/>
      </w:pPr>
    </w:lvl>
    <w:lvl w:ilvl="4" w:tplc="04100019" w:tentative="1">
      <w:start w:val="1"/>
      <w:numFmt w:val="lowerLetter"/>
      <w:lvlText w:val="%5."/>
      <w:lvlJc w:val="left"/>
      <w:pPr>
        <w:ind w:left="3697" w:hanging="360"/>
      </w:pPr>
    </w:lvl>
    <w:lvl w:ilvl="5" w:tplc="0410001B" w:tentative="1">
      <w:start w:val="1"/>
      <w:numFmt w:val="lowerRoman"/>
      <w:lvlText w:val="%6."/>
      <w:lvlJc w:val="right"/>
      <w:pPr>
        <w:ind w:left="4417" w:hanging="180"/>
      </w:pPr>
    </w:lvl>
    <w:lvl w:ilvl="6" w:tplc="0410000F" w:tentative="1">
      <w:start w:val="1"/>
      <w:numFmt w:val="decimal"/>
      <w:lvlText w:val="%7."/>
      <w:lvlJc w:val="left"/>
      <w:pPr>
        <w:ind w:left="5137" w:hanging="360"/>
      </w:pPr>
    </w:lvl>
    <w:lvl w:ilvl="7" w:tplc="04100019" w:tentative="1">
      <w:start w:val="1"/>
      <w:numFmt w:val="lowerLetter"/>
      <w:lvlText w:val="%8."/>
      <w:lvlJc w:val="left"/>
      <w:pPr>
        <w:ind w:left="5857" w:hanging="360"/>
      </w:pPr>
    </w:lvl>
    <w:lvl w:ilvl="8" w:tplc="0410001B" w:tentative="1">
      <w:start w:val="1"/>
      <w:numFmt w:val="lowerRoman"/>
      <w:lvlText w:val="%9."/>
      <w:lvlJc w:val="right"/>
      <w:pPr>
        <w:ind w:left="6577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08"/>
  <w:hyphenationZone w:val="283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3547"/>
    <w:rsid w:val="0000039F"/>
    <w:rsid w:val="00012DE8"/>
    <w:rsid w:val="0001699D"/>
    <w:rsid w:val="000211F8"/>
    <w:rsid w:val="00044747"/>
    <w:rsid w:val="00057C0A"/>
    <w:rsid w:val="00073E78"/>
    <w:rsid w:val="0008258D"/>
    <w:rsid w:val="000C0ED4"/>
    <w:rsid w:val="000C40D9"/>
    <w:rsid w:val="000D0BDB"/>
    <w:rsid w:val="000E2157"/>
    <w:rsid w:val="00121D59"/>
    <w:rsid w:val="00125D59"/>
    <w:rsid w:val="00130F8C"/>
    <w:rsid w:val="00174040"/>
    <w:rsid w:val="001A4B06"/>
    <w:rsid w:val="001B27F9"/>
    <w:rsid w:val="001D2201"/>
    <w:rsid w:val="001F6058"/>
    <w:rsid w:val="002132BF"/>
    <w:rsid w:val="002420C5"/>
    <w:rsid w:val="00243846"/>
    <w:rsid w:val="00264978"/>
    <w:rsid w:val="0027427C"/>
    <w:rsid w:val="002A0BD1"/>
    <w:rsid w:val="002A28B8"/>
    <w:rsid w:val="002A2A25"/>
    <w:rsid w:val="002C3C83"/>
    <w:rsid w:val="00303547"/>
    <w:rsid w:val="00303805"/>
    <w:rsid w:val="00340BD8"/>
    <w:rsid w:val="00367579"/>
    <w:rsid w:val="003B1355"/>
    <w:rsid w:val="003D437E"/>
    <w:rsid w:val="004065E8"/>
    <w:rsid w:val="0041267D"/>
    <w:rsid w:val="00472C08"/>
    <w:rsid w:val="004C70D2"/>
    <w:rsid w:val="004E3EBC"/>
    <w:rsid w:val="004F089A"/>
    <w:rsid w:val="0054025C"/>
    <w:rsid w:val="0056598F"/>
    <w:rsid w:val="00571F4D"/>
    <w:rsid w:val="00580E14"/>
    <w:rsid w:val="005A1E08"/>
    <w:rsid w:val="005C5623"/>
    <w:rsid w:val="005F191B"/>
    <w:rsid w:val="006049DD"/>
    <w:rsid w:val="0061051A"/>
    <w:rsid w:val="00613E2F"/>
    <w:rsid w:val="00644DDE"/>
    <w:rsid w:val="00650D08"/>
    <w:rsid w:val="006746F1"/>
    <w:rsid w:val="00681F42"/>
    <w:rsid w:val="00692F25"/>
    <w:rsid w:val="006A0620"/>
    <w:rsid w:val="006A64C6"/>
    <w:rsid w:val="006B25A6"/>
    <w:rsid w:val="006C0920"/>
    <w:rsid w:val="006D106A"/>
    <w:rsid w:val="00701DC1"/>
    <w:rsid w:val="0072508A"/>
    <w:rsid w:val="007364DC"/>
    <w:rsid w:val="00753AC4"/>
    <w:rsid w:val="00754A45"/>
    <w:rsid w:val="00761374"/>
    <w:rsid w:val="00770DBF"/>
    <w:rsid w:val="00792F29"/>
    <w:rsid w:val="007A0F1D"/>
    <w:rsid w:val="007B4608"/>
    <w:rsid w:val="007F752A"/>
    <w:rsid w:val="008078E1"/>
    <w:rsid w:val="008638C9"/>
    <w:rsid w:val="0086448A"/>
    <w:rsid w:val="00876FB6"/>
    <w:rsid w:val="00886B62"/>
    <w:rsid w:val="00893E3B"/>
    <w:rsid w:val="008C5EA9"/>
    <w:rsid w:val="008E6C20"/>
    <w:rsid w:val="008F33E0"/>
    <w:rsid w:val="00903324"/>
    <w:rsid w:val="009440AE"/>
    <w:rsid w:val="0094668E"/>
    <w:rsid w:val="009609CD"/>
    <w:rsid w:val="00960EC8"/>
    <w:rsid w:val="009642FA"/>
    <w:rsid w:val="00976215"/>
    <w:rsid w:val="00990148"/>
    <w:rsid w:val="00995B6D"/>
    <w:rsid w:val="009A2880"/>
    <w:rsid w:val="009B54CC"/>
    <w:rsid w:val="009B63CF"/>
    <w:rsid w:val="009B6D78"/>
    <w:rsid w:val="009B7BCD"/>
    <w:rsid w:val="00A25886"/>
    <w:rsid w:val="00A316DF"/>
    <w:rsid w:val="00A5460D"/>
    <w:rsid w:val="00A74E96"/>
    <w:rsid w:val="00A86BB1"/>
    <w:rsid w:val="00A878E9"/>
    <w:rsid w:val="00B024BD"/>
    <w:rsid w:val="00B039C2"/>
    <w:rsid w:val="00B060F6"/>
    <w:rsid w:val="00B25CD7"/>
    <w:rsid w:val="00B31221"/>
    <w:rsid w:val="00B320BD"/>
    <w:rsid w:val="00BA765E"/>
    <w:rsid w:val="00BB1D72"/>
    <w:rsid w:val="00BE2215"/>
    <w:rsid w:val="00BE7DD1"/>
    <w:rsid w:val="00BF63B4"/>
    <w:rsid w:val="00C0401E"/>
    <w:rsid w:val="00C06B16"/>
    <w:rsid w:val="00C1516A"/>
    <w:rsid w:val="00C3507D"/>
    <w:rsid w:val="00C42CD9"/>
    <w:rsid w:val="00C51492"/>
    <w:rsid w:val="00C5628D"/>
    <w:rsid w:val="00C6043B"/>
    <w:rsid w:val="00C63C1B"/>
    <w:rsid w:val="00C667F0"/>
    <w:rsid w:val="00C679D9"/>
    <w:rsid w:val="00C7426A"/>
    <w:rsid w:val="00CB75F1"/>
    <w:rsid w:val="00CC7FAF"/>
    <w:rsid w:val="00CD36D0"/>
    <w:rsid w:val="00CD4906"/>
    <w:rsid w:val="00CD62D9"/>
    <w:rsid w:val="00CE7EE3"/>
    <w:rsid w:val="00CF5D6C"/>
    <w:rsid w:val="00D257E7"/>
    <w:rsid w:val="00DD6DFE"/>
    <w:rsid w:val="00DE6222"/>
    <w:rsid w:val="00DF0889"/>
    <w:rsid w:val="00DF76DB"/>
    <w:rsid w:val="00E0555A"/>
    <w:rsid w:val="00E350BA"/>
    <w:rsid w:val="00E45743"/>
    <w:rsid w:val="00E51AF6"/>
    <w:rsid w:val="00E62D85"/>
    <w:rsid w:val="00E91501"/>
    <w:rsid w:val="00EA0264"/>
    <w:rsid w:val="00EA2734"/>
    <w:rsid w:val="00EA4FC6"/>
    <w:rsid w:val="00EB5788"/>
    <w:rsid w:val="00ED2A7C"/>
    <w:rsid w:val="00F14C72"/>
    <w:rsid w:val="00F217FE"/>
    <w:rsid w:val="00F40C47"/>
    <w:rsid w:val="00F61E9C"/>
    <w:rsid w:val="00F67E00"/>
    <w:rsid w:val="00FA7A1D"/>
    <w:rsid w:val="00FC3616"/>
    <w:rsid w:val="00FC5F3B"/>
    <w:rsid w:val="00FD6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0BD8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D4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rsid w:val="005C5623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5C5623"/>
    <w:pPr>
      <w:tabs>
        <w:tab w:val="center" w:pos="4819"/>
        <w:tab w:val="right" w:pos="9638"/>
      </w:tabs>
    </w:pPr>
  </w:style>
  <w:style w:type="character" w:styleId="Collegamentoipertestuale">
    <w:name w:val="Hyperlink"/>
    <w:basedOn w:val="Carpredefinitoparagrafo"/>
    <w:rsid w:val="00264978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2420C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420C5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04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RUMMIELLO@MS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imo\Desktop\modello%20foglio%20piccol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D1D39-4054-408C-82E5-D108F54C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foglio piccolo</Template>
  <TotalTime>330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Sig</vt:lpstr>
    </vt:vector>
  </TitlesOfParts>
  <Company>.</Company>
  <LinksUpToDate>false</LinksUpToDate>
  <CharactersWithSpaces>1269</CharactersWithSpaces>
  <SharedDoc>false</SharedDoc>
  <HLinks>
    <vt:vector size="6" baseType="variant">
      <vt:variant>
        <vt:i4>6881373</vt:i4>
      </vt:variant>
      <vt:variant>
        <vt:i4>0</vt:i4>
      </vt:variant>
      <vt:variant>
        <vt:i4>0</vt:i4>
      </vt:variant>
      <vt:variant>
        <vt:i4>5</vt:i4>
      </vt:variant>
      <vt:variant>
        <vt:lpwstr>mailto:STRUMMIELLO@MSN.COM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</dc:title>
  <dc:creator>Massimo</dc:creator>
  <cp:lastModifiedBy>geometra</cp:lastModifiedBy>
  <cp:revision>5</cp:revision>
  <cp:lastPrinted>2015-03-05T18:12:00Z</cp:lastPrinted>
  <dcterms:created xsi:type="dcterms:W3CDTF">2016-06-08T09:08:00Z</dcterms:created>
  <dcterms:modified xsi:type="dcterms:W3CDTF">2016-06-16T15:35:00Z</dcterms:modified>
</cp:coreProperties>
</file>